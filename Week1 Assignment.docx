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rPr>
        <w:id w:val="-1724750495"/>
        <w:docPartObj>
          <w:docPartGallery w:val="Cover Pages"/>
          <w:docPartUnique/>
        </w:docPartObj>
      </w:sdtPr>
      <w:sdtContent>
        <w:p w14:paraId="2FE6E190" w14:textId="05C2CE40" w:rsidR="00CF763A" w:rsidRDefault="00000000">
          <w:pPr>
            <w:rPr>
              <w:noProof/>
            </w:rPr>
          </w:pPr>
          <w:r>
            <w:rPr>
              <w:noProof/>
            </w:rPr>
            <mc:AlternateContent>
              <mc:Choice Requires="wps">
                <w:drawing>
                  <wp:anchor distT="0" distB="0" distL="114300" distR="114300" simplePos="0" relativeHeight="251659264" behindDoc="0" locked="0" layoutInCell="1" allowOverlap="1" wp14:anchorId="429228EC" wp14:editId="41461954">
                    <wp:simplePos x="0" y="0"/>
                    <wp:positionH relativeFrom="page">
                      <wp:posOffset>836930</wp:posOffset>
                    </wp:positionH>
                    <wp:positionV relativeFrom="margin">
                      <wp:posOffset>-1569720</wp:posOffset>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73B9CAF6" w14:textId="3C26B490" w:rsidR="00CF763A" w:rsidRDefault="00000000">
                                <w:pPr>
                                  <w:pStyle w:val="Title"/>
                                </w:pPr>
                                <w:sdt>
                                  <w:sdtPr>
                                    <w:alias w:val="Title"/>
                                    <w:tag w:val=""/>
                                    <w:id w:val="701364701"/>
                                    <w:placeholder>
                                      <w:docPart w:val="88297E4CA1064D75ADCF609D0528E30F"/>
                                    </w:placeholder>
                                    <w:dataBinding w:prefixMappings="xmlns:ns0='http://purl.org/dc/elements/1.1/' xmlns:ns1='http://schemas.openxmlformats.org/package/2006/metadata/core-properties' " w:xpath="/ns1:coreProperties[1]/ns0:title[1]" w:storeItemID="{6C3C8BC8-F283-45AE-878A-BAB7291924A1}"/>
                                    <w:text/>
                                  </w:sdtPr>
                                  <w:sdtContent>
                                    <w:r w:rsidR="003C17E1">
                                      <w:t>Deep learning</w:t>
                                    </w:r>
                                  </w:sdtContent>
                                </w:sdt>
                              </w:p>
                              <w:p w14:paraId="39AC2858" w14:textId="36D0AD7C" w:rsidR="00CF763A" w:rsidRDefault="003C17E1">
                                <w:pPr>
                                  <w:pStyle w:val="Subtitle"/>
                                </w:pPr>
                                <w:r>
                                  <w:t>Forest</w:t>
                                </w:r>
                                <w:r w:rsidR="00000000">
                                  <w:t xml:space="preserve"> </w:t>
                                </w:r>
                                <w:r>
                                  <w:t>Fire detection</w:t>
                                </w:r>
                              </w:p>
                              <w:p w14:paraId="1C947DE1" w14:textId="09F159E3" w:rsidR="00CF763A" w:rsidRDefault="00CF763A">
                                <w:pPr>
                                  <w:pStyle w:val="Abstract"/>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429228EC" id="_x0000_t202" coordsize="21600,21600" o:spt="202" path="m,l,21600r21600,l21600,xe">
                    <v:stroke joinstyle="miter"/>
                    <v:path gradientshapeok="t" o:connecttype="rect"/>
                  </v:shapetype>
                  <v:shape id="Text Box 6" o:spid="_x0000_s1026" type="#_x0000_t202" alt="Title, Subtitle, and Abstract" style="position:absolute;margin-left:65.9pt;margin-top:-123.6pt;width:456pt;height:489pt;z-index:251659264;visibility:visible;mso-wrap-style:square;mso-width-percent:1000;mso-height-percent:850;mso-wrap-distance-left:9pt;mso-wrap-distance-top:0;mso-wrap-distance-right:9pt;mso-wrap-distance-bottom:0;mso-position-horizontal:absolute;mso-position-horizontal-relative:page;mso-position-vertical:absolute;mso-position-vertical-relative:margin;mso-width-percent:100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" filled="f" stroked="f" strokeweight=".5pt">
                    <v:textbox inset="0,0,0,0">
                      <w:txbxContent>
                        <w:p w14:paraId="73B9CAF6" w14:textId="3C26B490" w:rsidR="00CF763A" w:rsidRDefault="00000000">
                          <w:pPr>
                            <w:pStyle w:val="Title"/>
                          </w:pPr>
                          <w:sdt>
                            <w:sdtPr>
                              <w:alias w:val="Title"/>
                              <w:tag w:val=""/>
                              <w:id w:val="701364701"/>
                              <w:placeholder>
                                <w:docPart w:val="88297E4CA1064D75ADCF609D0528E30F"/>
                              </w:placeholder>
                              <w:dataBinding w:prefixMappings="xmlns:ns0='http://purl.org/dc/elements/1.1/' xmlns:ns1='http://schemas.openxmlformats.org/package/2006/metadata/core-properties' " w:xpath="/ns1:coreProperties[1]/ns0:title[1]" w:storeItemID="{6C3C8BC8-F283-45AE-878A-BAB7291924A1}"/>
                              <w:text/>
                            </w:sdtPr>
                            <w:sdtContent>
                              <w:r w:rsidR="003C17E1">
                                <w:t>Deep learning</w:t>
                              </w:r>
                            </w:sdtContent>
                          </w:sdt>
                        </w:p>
                        <w:p w14:paraId="39AC2858" w14:textId="36D0AD7C" w:rsidR="00CF763A" w:rsidRDefault="003C17E1">
                          <w:pPr>
                            <w:pStyle w:val="Subtitle"/>
                          </w:pPr>
                          <w:r>
                            <w:t>Forest</w:t>
                          </w:r>
                          <w:r w:rsidR="00000000">
                            <w:t xml:space="preserve"> </w:t>
                          </w:r>
                          <w:r>
                            <w:t>Fire detection</w:t>
                          </w:r>
                        </w:p>
                        <w:p w14:paraId="1C947DE1" w14:textId="09F159E3" w:rsidR="00CF763A" w:rsidRDefault="00CF763A">
                          <w:pPr>
                            <w:pStyle w:val="Abstract"/>
                          </w:pPr>
                        </w:p>
                      </w:txbxContent>
                    </v:textbox>
                    <w10:wrap type="topAndBottom" anchorx="page" anchory="margin"/>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14:paraId="47682CBA" w14:textId="7ABF6CCB" w:rsidR="00CF763A" w:rsidRDefault="00000000">
          <w:pPr>
            <w:pStyle w:val="TOCHeading"/>
          </w:pPr>
          <w:r>
            <w:t>Contents</w:t>
          </w:r>
        </w:p>
        <w:p w14:paraId="0288A621" w14:textId="353473E4" w:rsidR="00CF763A" w:rsidRDefault="00000000">
          <w:pPr>
            <w:pStyle w:val="TOC1"/>
            <w:rPr>
              <w:color w:val="auto"/>
              <w:kern w:val="0"/>
              <w:szCs w:val="22"/>
            </w:rPr>
          </w:pPr>
          <w:r>
            <w:fldChar w:fldCharType="begin"/>
          </w:r>
          <w:r>
            <w:instrText xml:space="preserve"> TOC \o "1-1" \h \z \u </w:instrText>
          </w:r>
          <w:r>
            <w:fldChar w:fldCharType="separate"/>
          </w:r>
          <w:hyperlink w:anchor="_Toc325634774" w:history="1">
            <w:r w:rsidR="003C17E1">
              <w:rPr>
                <w:rStyle w:val="Hyperlink"/>
              </w:rPr>
              <w:t>What is Deep Learning?</w:t>
            </w:r>
            <w:r>
              <w:rPr>
                <w:webHidden/>
              </w:rPr>
              <w:tab/>
            </w:r>
            <w:r>
              <w:rPr>
                <w:webHidden/>
              </w:rPr>
              <w:fldChar w:fldCharType="begin"/>
            </w:r>
            <w:r>
              <w:rPr>
                <w:webHidden/>
              </w:rPr>
              <w:instrText xml:space="preserve"> PAGEREF _Toc325634774 \h </w:instrText>
            </w:r>
            <w:r>
              <w:rPr>
                <w:webHidden/>
              </w:rPr>
            </w:r>
            <w:r>
              <w:rPr>
                <w:webHidden/>
              </w:rPr>
              <w:fldChar w:fldCharType="separate"/>
            </w:r>
            <w:r>
              <w:rPr>
                <w:webHidden/>
              </w:rPr>
              <w:t>1</w:t>
            </w:r>
            <w:r>
              <w:rPr>
                <w:webHidden/>
              </w:rPr>
              <w:fldChar w:fldCharType="end"/>
            </w:r>
          </w:hyperlink>
        </w:p>
        <w:p w14:paraId="4F59E933" w14:textId="30269356" w:rsidR="00CF763A" w:rsidRDefault="00000000">
          <w:pPr>
            <w:pStyle w:val="TOC1"/>
            <w:rPr>
              <w:color w:val="auto"/>
              <w:kern w:val="0"/>
              <w:szCs w:val="22"/>
            </w:rPr>
          </w:pPr>
          <w:hyperlink w:anchor="_Toc325634775" w:history="1">
            <w:r w:rsidR="00AC3BDC">
              <w:rPr>
                <w:rStyle w:val="Hyperlink"/>
              </w:rPr>
              <w:t>What is Neural Network and it’s types</w:t>
            </w:r>
            <w:r>
              <w:rPr>
                <w:webHidden/>
              </w:rPr>
              <w:tab/>
            </w:r>
            <w:r>
              <w:rPr>
                <w:webHidden/>
              </w:rPr>
              <w:fldChar w:fldCharType="begin"/>
            </w:r>
            <w:r>
              <w:rPr>
                <w:webHidden/>
              </w:rPr>
              <w:instrText xml:space="preserve"> PAGEREF _Toc325634775 \h </w:instrText>
            </w:r>
            <w:r>
              <w:rPr>
                <w:webHidden/>
              </w:rPr>
            </w:r>
            <w:r>
              <w:rPr>
                <w:webHidden/>
              </w:rPr>
              <w:fldChar w:fldCharType="separate"/>
            </w:r>
            <w:r>
              <w:rPr>
                <w:webHidden/>
              </w:rPr>
              <w:t>2</w:t>
            </w:r>
            <w:r>
              <w:rPr>
                <w:webHidden/>
              </w:rPr>
              <w:fldChar w:fldCharType="end"/>
            </w:r>
          </w:hyperlink>
        </w:p>
        <w:p w14:paraId="47541F9F" w14:textId="04459071" w:rsidR="00CF763A" w:rsidRDefault="00000000">
          <w:pPr>
            <w:pStyle w:val="TOC1"/>
            <w:rPr>
              <w:color w:val="auto"/>
              <w:kern w:val="0"/>
              <w:szCs w:val="22"/>
            </w:rPr>
          </w:pPr>
          <w:hyperlink w:anchor="_Toc325634776" w:history="1">
            <w:r w:rsidR="00AC3BDC">
              <w:rPr>
                <w:rStyle w:val="Hyperlink"/>
              </w:rPr>
              <w:t>What is CNN?</w:t>
            </w:r>
            <w:r>
              <w:rPr>
                <w:webHidden/>
              </w:rPr>
              <w:tab/>
            </w:r>
            <w:r>
              <w:rPr>
                <w:webHidden/>
              </w:rPr>
              <w:fldChar w:fldCharType="begin"/>
            </w:r>
            <w:r>
              <w:rPr>
                <w:webHidden/>
              </w:rPr>
              <w:instrText xml:space="preserve"> PAGEREF _Toc325634776 \h </w:instrText>
            </w:r>
            <w:r>
              <w:rPr>
                <w:webHidden/>
              </w:rPr>
            </w:r>
            <w:r>
              <w:rPr>
                <w:webHidden/>
              </w:rPr>
              <w:fldChar w:fldCharType="separate"/>
            </w:r>
            <w:r>
              <w:rPr>
                <w:webHidden/>
              </w:rPr>
              <w:t>3</w:t>
            </w:r>
            <w:r>
              <w:rPr>
                <w:webHidden/>
              </w:rPr>
              <w:fldChar w:fldCharType="end"/>
            </w:r>
          </w:hyperlink>
        </w:p>
        <w:p w14:paraId="014DFC4B" w14:textId="5EB0C1C6" w:rsidR="00CF763A" w:rsidRDefault="00000000">
          <w:pPr>
            <w:pStyle w:val="TOC1"/>
            <w:rPr>
              <w:color w:val="auto"/>
              <w:kern w:val="0"/>
              <w:szCs w:val="22"/>
            </w:rPr>
          </w:pPr>
          <w:hyperlink w:anchor="_Toc325634777" w:history="1">
            <w:r w:rsidR="00AC3BDC">
              <w:rPr>
                <w:rStyle w:val="Hyperlink"/>
              </w:rPr>
              <w:t>About Today’s pipeline</w:t>
            </w:r>
            <w:r>
              <w:rPr>
                <w:webHidden/>
              </w:rPr>
              <w:tab/>
            </w:r>
            <w:r>
              <w:rPr>
                <w:webHidden/>
              </w:rPr>
              <w:fldChar w:fldCharType="begin"/>
            </w:r>
            <w:r>
              <w:rPr>
                <w:webHidden/>
              </w:rPr>
              <w:instrText xml:space="preserve"> PAGEREF _Toc325634777 \h </w:instrText>
            </w:r>
            <w:r>
              <w:rPr>
                <w:webHidden/>
              </w:rPr>
            </w:r>
            <w:r>
              <w:rPr>
                <w:webHidden/>
              </w:rPr>
              <w:fldChar w:fldCharType="separate"/>
            </w:r>
            <w:r>
              <w:rPr>
                <w:webHidden/>
              </w:rPr>
              <w:t>4</w:t>
            </w:r>
            <w:r>
              <w:rPr>
                <w:webHidden/>
              </w:rPr>
              <w:fldChar w:fldCharType="end"/>
            </w:r>
          </w:hyperlink>
        </w:p>
        <w:p w14:paraId="2F6A0F3C" w14:textId="2A5FB877" w:rsidR="00CF763A" w:rsidRPr="00AC3BDC" w:rsidRDefault="00000000">
          <w:pPr>
            <w:rPr>
              <w:b/>
              <w:bCs/>
              <w:noProof/>
            </w:rPr>
            <w:sectPr w:rsidR="00CF763A" w:rsidRPr="00AC3BDC">
              <w:headerReference w:type="default" r:id="rId11"/>
              <w:pgSz w:w="12240" w:h="15840" w:code="1"/>
              <w:pgMar w:top="2520" w:right="1555" w:bottom="1800" w:left="1555" w:header="864" w:footer="720" w:gutter="0"/>
              <w:pgNumType w:start="0"/>
              <w:cols w:space="720"/>
              <w:titlePg/>
              <w:docGrid w:linePitch="360"/>
            </w:sectPr>
          </w:pPr>
          <w:r>
            <w:fldChar w:fldCharType="end"/>
          </w:r>
        </w:p>
      </w:sdtContent>
    </w:sdt>
    <w:p w14:paraId="12D74671" w14:textId="4B696351" w:rsidR="00CF763A" w:rsidRPr="005B3C1C" w:rsidRDefault="00E26F38">
      <w:pPr>
        <w:pStyle w:val="Heading1"/>
        <w:rPr>
          <w:sz w:val="44"/>
          <w:szCs w:val="44"/>
        </w:rPr>
      </w:pPr>
      <w:r w:rsidRPr="005B3C1C">
        <w:rPr>
          <w:sz w:val="44"/>
          <w:szCs w:val="44"/>
        </w:rPr>
        <w:lastRenderedPageBreak/>
        <w:t>Deep Learning</w:t>
      </w:r>
    </w:p>
    <w:p w14:paraId="67B62820" w14:textId="0085D103" w:rsidR="00CF763A" w:rsidRPr="005B3C1C" w:rsidRDefault="00E26F38">
      <w:pPr>
        <w:pStyle w:val="Heading2"/>
        <w:rPr>
          <w:sz w:val="32"/>
          <w:szCs w:val="32"/>
        </w:rPr>
      </w:pPr>
      <w:r w:rsidRPr="005B3C1C">
        <w:rPr>
          <w:sz w:val="32"/>
          <w:szCs w:val="32"/>
        </w:rPr>
        <w:t>What is deep learning</w:t>
      </w:r>
    </w:p>
    <w:p w14:paraId="1BD0B61C" w14:textId="2668E042" w:rsidR="00CF763A" w:rsidRPr="005B3C1C" w:rsidRDefault="00E26F38" w:rsidP="00E26F38">
      <w:pPr>
        <w:rPr>
          <w:sz w:val="24"/>
          <w:szCs w:val="24"/>
        </w:rPr>
      </w:pPr>
      <w:r w:rsidRPr="005B3C1C">
        <w:rPr>
          <w:sz w:val="24"/>
          <w:szCs w:val="24"/>
        </w:rPr>
        <w:t>Deep learning is a subset of </w:t>
      </w:r>
      <w:hyperlink r:id="rId12" w:tgtFrame="_self" w:history="1">
        <w:r w:rsidRPr="005B3C1C">
          <w:rPr>
            <w:rStyle w:val="Hyperlink"/>
            <w:sz w:val="24"/>
            <w:szCs w:val="24"/>
          </w:rPr>
          <w:t>machine learning</w:t>
        </w:r>
      </w:hyperlink>
      <w:r w:rsidRPr="005B3C1C">
        <w:rPr>
          <w:sz w:val="24"/>
          <w:szCs w:val="24"/>
        </w:rPr>
        <w:t> that uses multilayered </w:t>
      </w:r>
      <w:hyperlink r:id="rId13" w:tgtFrame="_self" w:history="1">
        <w:r w:rsidRPr="005B3C1C">
          <w:rPr>
            <w:rStyle w:val="Hyperlink"/>
            <w:sz w:val="24"/>
            <w:szCs w:val="24"/>
          </w:rPr>
          <w:t>neural networks</w:t>
        </w:r>
      </w:hyperlink>
      <w:r w:rsidRPr="005B3C1C">
        <w:rPr>
          <w:sz w:val="24"/>
          <w:szCs w:val="24"/>
        </w:rPr>
        <w:t>, called deep neural networks, to simulate the complex decision-making power of the human brain. Some form of deep learning powers most of the </w:t>
      </w:r>
      <w:hyperlink r:id="rId14" w:tgtFrame="_self" w:history="1">
        <w:r w:rsidRPr="005B3C1C">
          <w:rPr>
            <w:rStyle w:val="Hyperlink"/>
            <w:sz w:val="24"/>
            <w:szCs w:val="24"/>
          </w:rPr>
          <w:t>artificial intelligence (AI)</w:t>
        </w:r>
      </w:hyperlink>
      <w:r w:rsidRPr="005B3C1C">
        <w:rPr>
          <w:sz w:val="24"/>
          <w:szCs w:val="24"/>
        </w:rPr>
        <w:t> applications in our lives today.</w:t>
      </w:r>
    </w:p>
    <w:p w14:paraId="30E71F26" w14:textId="52A711FC" w:rsidR="00CF763A" w:rsidRPr="005B3C1C" w:rsidRDefault="00FD1ED3">
      <w:pPr>
        <w:pStyle w:val="Heading2"/>
        <w:rPr>
          <w:sz w:val="32"/>
          <w:szCs w:val="32"/>
        </w:rPr>
      </w:pPr>
      <w:r w:rsidRPr="005B3C1C">
        <w:rPr>
          <w:sz w:val="32"/>
          <w:szCs w:val="32"/>
        </w:rPr>
        <w:t>Dl in data science</w:t>
      </w:r>
    </w:p>
    <w:p w14:paraId="2DA2B984" w14:textId="3E0B3311" w:rsidR="00CF763A" w:rsidRPr="005B3C1C" w:rsidRDefault="00FD1ED3">
      <w:pPr>
        <w:rPr>
          <w:sz w:val="24"/>
          <w:szCs w:val="24"/>
        </w:rPr>
      </w:pPr>
      <w:r w:rsidRPr="005B3C1C">
        <w:rPr>
          <w:sz w:val="24"/>
          <w:szCs w:val="24"/>
        </w:rPr>
        <w:t>Deep learning is an aspect of data science that drives many applications and services that improve </w:t>
      </w:r>
      <w:hyperlink r:id="rId15" w:tgtFrame="_self" w:history="1">
        <w:r w:rsidRPr="005B3C1C">
          <w:rPr>
            <w:rStyle w:val="Hyperlink"/>
            <w:sz w:val="24"/>
            <w:szCs w:val="24"/>
          </w:rPr>
          <w:t>automation</w:t>
        </w:r>
      </w:hyperlink>
      <w:r w:rsidRPr="005B3C1C">
        <w:rPr>
          <w:sz w:val="24"/>
          <w:szCs w:val="24"/>
        </w:rPr>
        <w:t>, performing analytical and physical tasks without human intervention. This enables many everyday products and services, such as digital assistants, voice-enabled TV remotes, credit card fraud detection, self-driving cars and generative AI.</w:t>
      </w:r>
    </w:p>
    <w:p w14:paraId="56B3C615" w14:textId="3612F4DE" w:rsidR="00CF763A" w:rsidRPr="005B3C1C" w:rsidRDefault="00FD1ED3">
      <w:pPr>
        <w:pStyle w:val="Heading2"/>
        <w:rPr>
          <w:sz w:val="32"/>
          <w:szCs w:val="32"/>
        </w:rPr>
      </w:pPr>
      <w:r w:rsidRPr="005B3C1C">
        <w:rPr>
          <w:sz w:val="32"/>
          <w:szCs w:val="32"/>
        </w:rPr>
        <w:t>dl vs ml</w:t>
      </w:r>
    </w:p>
    <w:p w14:paraId="49C2F842" w14:textId="211E8DD4" w:rsidR="00CF763A" w:rsidRPr="005B3C1C" w:rsidRDefault="00FD1ED3">
      <w:pPr>
        <w:rPr>
          <w:sz w:val="24"/>
          <w:szCs w:val="24"/>
        </w:rPr>
      </w:pPr>
      <w:r w:rsidRPr="005B3C1C">
        <w:rPr>
          <w:sz w:val="24"/>
          <w:szCs w:val="24"/>
        </w:rPr>
        <w:t>D</w:t>
      </w:r>
      <w:r w:rsidRPr="005B3C1C">
        <w:rPr>
          <w:sz w:val="24"/>
          <w:szCs w:val="24"/>
        </w:rPr>
        <w:t xml:space="preserve">eep learning and </w:t>
      </w:r>
      <w:r w:rsidRPr="005B3C1C">
        <w:rPr>
          <w:sz w:val="24"/>
          <w:szCs w:val="24"/>
        </w:rPr>
        <w:t>M</w:t>
      </w:r>
      <w:r w:rsidRPr="005B3C1C">
        <w:rPr>
          <w:sz w:val="24"/>
          <w:szCs w:val="24"/>
        </w:rPr>
        <w:t>achine learning is the structure of the underlying neural network architecture. “Nondeep,” </w:t>
      </w:r>
      <w:hyperlink r:id="rId16" w:tgtFrame="_self" w:history="1">
        <w:r w:rsidRPr="005B3C1C">
          <w:rPr>
            <w:rStyle w:val="Hyperlink"/>
            <w:sz w:val="24"/>
            <w:szCs w:val="24"/>
          </w:rPr>
          <w:t>traditional machine learning</w:t>
        </w:r>
      </w:hyperlink>
      <w:r w:rsidRPr="005B3C1C">
        <w:rPr>
          <w:sz w:val="24"/>
          <w:szCs w:val="24"/>
        </w:rPr>
        <w:t> models use simple neural networks with one or two computational layers. Deep learning models use three or more layers, but typically hundreds or thousands of layers to train the models.</w:t>
      </w:r>
    </w:p>
    <w:p w14:paraId="57BAD3A4" w14:textId="7022650D" w:rsidR="00CF763A" w:rsidRPr="005B3C1C" w:rsidRDefault="00FD1ED3">
      <w:pPr>
        <w:pStyle w:val="Heading2"/>
        <w:rPr>
          <w:sz w:val="32"/>
          <w:szCs w:val="32"/>
        </w:rPr>
      </w:pPr>
      <w:r w:rsidRPr="005B3C1C">
        <w:rPr>
          <w:sz w:val="32"/>
          <w:szCs w:val="32"/>
        </w:rPr>
        <w:t>How it works</w:t>
      </w:r>
    </w:p>
    <w:p w14:paraId="35562859" w14:textId="3C8EF52C" w:rsidR="00CF763A" w:rsidRPr="005B3C1C" w:rsidRDefault="00FD1ED3">
      <w:pPr>
        <w:rPr>
          <w:sz w:val="24"/>
          <w:szCs w:val="24"/>
        </w:rPr>
      </w:pPr>
      <w:r w:rsidRPr="005B3C1C">
        <w:rPr>
          <w:sz w:val="24"/>
          <w:szCs w:val="24"/>
        </w:rPr>
        <w:t>Neural networks, or artificial neural networks, attempt to mimic the human brain through a combination of data inputs, weights and bias, all acting as silicon neurons. These elements work together to accurately recognize, classify and describe objects within the data</w:t>
      </w:r>
    </w:p>
    <w:p w14:paraId="4556BC24" w14:textId="582D56AD" w:rsidR="00CF763A" w:rsidRDefault="00000000">
      <w:pPr>
        <w:pStyle w:val="Signature"/>
      </w:pPr>
      <w:sdt>
        <w:sdtPr>
          <w:alias w:val="Click arrow to select a date"/>
          <w:tag w:val="Click arrow to select a date"/>
          <w:id w:val="-405455016"/>
          <w:placeholder>
            <w:docPart w:val="4E984F4640F545E7973604D6A1B57732"/>
          </w:placeholder>
          <w:date>
            <w:dateFormat w:val="MMMM d, yyyy"/>
            <w:lid w:val="en-US"/>
            <w:storeMappedDataAs w:val="dateTime"/>
            <w:calendar w:val="gregorian"/>
          </w:date>
        </w:sdtPr>
        <w:sdtContent/>
      </w:sdt>
    </w:p>
    <w:p w14:paraId="2B7C9ACE" w14:textId="22810078" w:rsidR="00CF763A" w:rsidRDefault="00EC4198">
      <w:pPr>
        <w:pStyle w:val="Heading1"/>
      </w:pPr>
      <w:r>
        <w:lastRenderedPageBreak/>
        <w:t xml:space="preserve">What is Neural Network and </w:t>
      </w:r>
      <w:proofErr w:type="gramStart"/>
      <w:r>
        <w:t>It’s</w:t>
      </w:r>
      <w:proofErr w:type="gramEnd"/>
      <w:r>
        <w:t xml:space="preserve"> types?</w:t>
      </w:r>
    </w:p>
    <w:p w14:paraId="1B814B62" w14:textId="6498EA69" w:rsidR="00CF763A" w:rsidRDefault="00EC4198" w:rsidP="00EC4198">
      <w:pPr>
        <w:rPr>
          <w:sz w:val="24"/>
          <w:szCs w:val="24"/>
        </w:rPr>
      </w:pPr>
      <w:r w:rsidRPr="00EC4198">
        <w:rPr>
          <w:sz w:val="24"/>
          <w:szCs w:val="24"/>
        </w:rPr>
        <w:t>A neural network is a method in </w:t>
      </w:r>
      <w:hyperlink r:id="rId17" w:history="1">
        <w:r w:rsidRPr="00EC4198">
          <w:rPr>
            <w:rStyle w:val="Hyperlink"/>
            <w:sz w:val="24"/>
            <w:szCs w:val="24"/>
          </w:rPr>
          <w:t>artificial intelligence (AI)</w:t>
        </w:r>
      </w:hyperlink>
      <w:r w:rsidRPr="00EC4198">
        <w:rPr>
          <w:sz w:val="24"/>
          <w:szCs w:val="24"/>
        </w:rPr>
        <w:t> that teaches computers to process data in a way that is inspired by the human brain. It is a type of </w:t>
      </w:r>
      <w:hyperlink r:id="rId18" w:history="1">
        <w:r w:rsidRPr="00EC4198">
          <w:rPr>
            <w:rStyle w:val="Hyperlink"/>
            <w:sz w:val="24"/>
            <w:szCs w:val="24"/>
          </w:rPr>
          <w:t>machine learning (ML)</w:t>
        </w:r>
      </w:hyperlink>
      <w:r w:rsidRPr="00EC4198">
        <w:rPr>
          <w:sz w:val="24"/>
          <w:szCs w:val="24"/>
        </w:rPr>
        <w:t> process, called </w:t>
      </w:r>
      <w:hyperlink r:id="rId19" w:history="1">
        <w:r w:rsidRPr="00EC4198">
          <w:rPr>
            <w:rStyle w:val="Hyperlink"/>
            <w:sz w:val="24"/>
            <w:szCs w:val="24"/>
          </w:rPr>
          <w:t>deep learning</w:t>
        </w:r>
      </w:hyperlink>
      <w:r w:rsidRPr="00EC4198">
        <w:rPr>
          <w:sz w:val="24"/>
          <w:szCs w:val="24"/>
        </w:rPr>
        <w:t>, that uses interconnected nodes or neurons in a layered structure that resembles the human brain. It creates an adaptive system that computers use to learn from their mistakes and improve continuously. Thus, artificial neural networks attempt to solve complicated problems, like summarizing documents or recognizing faces, with greater accuracy.</w:t>
      </w:r>
    </w:p>
    <w:p w14:paraId="42A4F738" w14:textId="3B64196F" w:rsidR="00EC4198" w:rsidRDefault="00EC4198" w:rsidP="00EC4198">
      <w:pPr>
        <w:rPr>
          <w:sz w:val="36"/>
          <w:szCs w:val="36"/>
        </w:rPr>
      </w:pPr>
      <w:r w:rsidRPr="00EC4198">
        <w:rPr>
          <w:sz w:val="36"/>
          <w:szCs w:val="36"/>
        </w:rPr>
        <w:t>Types:</w:t>
      </w:r>
    </w:p>
    <w:p w14:paraId="37CE7CC3" w14:textId="68C5C350" w:rsidR="00255FC6" w:rsidRDefault="00255FC6" w:rsidP="00EC4198">
      <w:pPr>
        <w:rPr>
          <w:sz w:val="36"/>
          <w:szCs w:val="36"/>
        </w:rPr>
      </w:pPr>
      <w:r>
        <w:rPr>
          <w:sz w:val="36"/>
          <w:szCs w:val="36"/>
        </w:rPr>
        <w:t>CNN (</w:t>
      </w:r>
      <w:hyperlink r:id="rId20" w:tgtFrame="_self" w:history="1">
        <w:r w:rsidRPr="00255FC6">
          <w:rPr>
            <w:rStyle w:val="Hyperlink"/>
            <w:sz w:val="36"/>
            <w:szCs w:val="36"/>
            <w:u w:val="none"/>
          </w:rPr>
          <w:t xml:space="preserve">Convolutional </w:t>
        </w:r>
        <w:r>
          <w:rPr>
            <w:rStyle w:val="Hyperlink"/>
            <w:sz w:val="36"/>
            <w:szCs w:val="36"/>
            <w:u w:val="none"/>
          </w:rPr>
          <w:t>N</w:t>
        </w:r>
        <w:r w:rsidRPr="00255FC6">
          <w:rPr>
            <w:rStyle w:val="Hyperlink"/>
            <w:sz w:val="36"/>
            <w:szCs w:val="36"/>
            <w:u w:val="none"/>
          </w:rPr>
          <w:t xml:space="preserve">eural </w:t>
        </w:r>
        <w:r>
          <w:rPr>
            <w:rStyle w:val="Hyperlink"/>
            <w:sz w:val="36"/>
            <w:szCs w:val="36"/>
            <w:u w:val="none"/>
          </w:rPr>
          <w:t>N</w:t>
        </w:r>
        <w:r w:rsidRPr="00255FC6">
          <w:rPr>
            <w:rStyle w:val="Hyperlink"/>
            <w:sz w:val="36"/>
            <w:szCs w:val="36"/>
            <w:u w:val="none"/>
          </w:rPr>
          <w:t xml:space="preserve">etworks </w:t>
        </w:r>
      </w:hyperlink>
      <w:r>
        <w:rPr>
          <w:sz w:val="36"/>
          <w:szCs w:val="36"/>
        </w:rPr>
        <w:t>):</w:t>
      </w:r>
    </w:p>
    <w:p w14:paraId="339CA422" w14:textId="709968F9" w:rsidR="00255FC6" w:rsidRDefault="00255FC6" w:rsidP="00EC4198">
      <w:pPr>
        <w:rPr>
          <w:sz w:val="24"/>
          <w:szCs w:val="24"/>
        </w:rPr>
      </w:pPr>
      <w:hyperlink r:id="rId21" w:tgtFrame="_self" w:history="1">
        <w:r w:rsidRPr="00255FC6">
          <w:rPr>
            <w:rStyle w:val="Hyperlink"/>
            <w:sz w:val="24"/>
            <w:szCs w:val="24"/>
          </w:rPr>
          <w:t xml:space="preserve">Convolutional neural networks (CNNs or </w:t>
        </w:r>
        <w:proofErr w:type="spellStart"/>
        <w:r w:rsidRPr="00255FC6">
          <w:rPr>
            <w:rStyle w:val="Hyperlink"/>
            <w:sz w:val="24"/>
            <w:szCs w:val="24"/>
          </w:rPr>
          <w:t>ConvNets</w:t>
        </w:r>
        <w:proofErr w:type="spellEnd"/>
        <w:r w:rsidRPr="00255FC6">
          <w:rPr>
            <w:rStyle w:val="Hyperlink"/>
            <w:sz w:val="24"/>
            <w:szCs w:val="24"/>
          </w:rPr>
          <w:t>)</w:t>
        </w:r>
      </w:hyperlink>
      <w:r w:rsidRPr="00255FC6">
        <w:rPr>
          <w:sz w:val="24"/>
          <w:szCs w:val="24"/>
        </w:rPr>
        <w:t> are</w:t>
      </w:r>
      <w:r w:rsidRPr="00255FC6">
        <w:rPr>
          <w:i/>
          <w:iCs/>
          <w:sz w:val="24"/>
          <w:szCs w:val="24"/>
        </w:rPr>
        <w:t> </w:t>
      </w:r>
      <w:r w:rsidRPr="00255FC6">
        <w:rPr>
          <w:sz w:val="24"/>
          <w:szCs w:val="24"/>
        </w:rPr>
        <w:t>used primarily in </w:t>
      </w:r>
      <w:hyperlink r:id="rId22" w:tgtFrame="_self" w:history="1">
        <w:r w:rsidRPr="00255FC6">
          <w:rPr>
            <w:rStyle w:val="Hyperlink"/>
            <w:sz w:val="24"/>
            <w:szCs w:val="24"/>
          </w:rPr>
          <w:t>computer vision</w:t>
        </w:r>
      </w:hyperlink>
      <w:r w:rsidRPr="00255FC6">
        <w:rPr>
          <w:sz w:val="24"/>
          <w:szCs w:val="24"/>
        </w:rPr>
        <w:t> and image classification applications. They can detect features and patterns within images and videos, enabling tasks such as object detection, image recognition, pattern recognition and face recognition. These networks harness principles from linear algebra, particularly matrix multiplication, to identify patterns within an image.</w:t>
      </w:r>
    </w:p>
    <w:p w14:paraId="05E256CC" w14:textId="77777777" w:rsidR="00255FC6" w:rsidRDefault="00255FC6" w:rsidP="00EC4198">
      <w:pPr>
        <w:rPr>
          <w:sz w:val="24"/>
          <w:szCs w:val="24"/>
        </w:rPr>
      </w:pPr>
    </w:p>
    <w:p w14:paraId="28EF1A74" w14:textId="2422E054" w:rsidR="00255FC6" w:rsidRDefault="00255FC6" w:rsidP="00255FC6">
      <w:pPr>
        <w:rPr>
          <w:sz w:val="36"/>
          <w:szCs w:val="36"/>
        </w:rPr>
      </w:pPr>
      <w:r>
        <w:rPr>
          <w:sz w:val="36"/>
          <w:szCs w:val="36"/>
        </w:rPr>
        <w:t>RNN</w:t>
      </w:r>
      <w:r>
        <w:rPr>
          <w:sz w:val="36"/>
          <w:szCs w:val="36"/>
        </w:rPr>
        <w:t xml:space="preserve"> (</w:t>
      </w:r>
      <w:hyperlink r:id="rId23" w:tgtFrame="_self" w:history="1">
        <w:r>
          <w:rPr>
            <w:rStyle w:val="Hyperlink"/>
            <w:sz w:val="36"/>
            <w:szCs w:val="36"/>
            <w:u w:val="none"/>
          </w:rPr>
          <w:t>Recurrent</w:t>
        </w:r>
        <w:r w:rsidRPr="00255FC6">
          <w:rPr>
            <w:rStyle w:val="Hyperlink"/>
            <w:sz w:val="36"/>
            <w:szCs w:val="36"/>
            <w:u w:val="none"/>
          </w:rPr>
          <w:t xml:space="preserve"> </w:t>
        </w:r>
        <w:r>
          <w:rPr>
            <w:rStyle w:val="Hyperlink"/>
            <w:sz w:val="36"/>
            <w:szCs w:val="36"/>
            <w:u w:val="none"/>
          </w:rPr>
          <w:t>N</w:t>
        </w:r>
        <w:r w:rsidRPr="00255FC6">
          <w:rPr>
            <w:rStyle w:val="Hyperlink"/>
            <w:sz w:val="36"/>
            <w:szCs w:val="36"/>
            <w:u w:val="none"/>
          </w:rPr>
          <w:t xml:space="preserve">eural </w:t>
        </w:r>
        <w:r>
          <w:rPr>
            <w:rStyle w:val="Hyperlink"/>
            <w:sz w:val="36"/>
            <w:szCs w:val="36"/>
            <w:u w:val="none"/>
          </w:rPr>
          <w:t>N</w:t>
        </w:r>
        <w:r w:rsidRPr="00255FC6">
          <w:rPr>
            <w:rStyle w:val="Hyperlink"/>
            <w:sz w:val="36"/>
            <w:szCs w:val="36"/>
            <w:u w:val="none"/>
          </w:rPr>
          <w:t xml:space="preserve">etworks </w:t>
        </w:r>
      </w:hyperlink>
      <w:r>
        <w:rPr>
          <w:sz w:val="36"/>
          <w:szCs w:val="36"/>
        </w:rPr>
        <w:t>):</w:t>
      </w:r>
    </w:p>
    <w:p w14:paraId="49DC7130" w14:textId="0B72866D" w:rsidR="00255FC6" w:rsidRPr="00255FC6" w:rsidRDefault="00255FC6" w:rsidP="00EC4198">
      <w:pPr>
        <w:rPr>
          <w:sz w:val="24"/>
          <w:szCs w:val="24"/>
        </w:rPr>
      </w:pPr>
      <w:hyperlink r:id="rId24" w:tgtFrame="_self" w:history="1">
        <w:r w:rsidRPr="00255FC6">
          <w:rPr>
            <w:rStyle w:val="Hyperlink"/>
            <w:sz w:val="24"/>
            <w:szCs w:val="24"/>
          </w:rPr>
          <w:t>Recurrent neural networks (RNNs)</w:t>
        </w:r>
      </w:hyperlink>
      <w:r w:rsidRPr="00255FC6">
        <w:rPr>
          <w:i/>
          <w:iCs/>
          <w:sz w:val="24"/>
          <w:szCs w:val="24"/>
        </w:rPr>
        <w:t> </w:t>
      </w:r>
      <w:r w:rsidRPr="00255FC6">
        <w:rPr>
          <w:sz w:val="24"/>
          <w:szCs w:val="24"/>
        </w:rPr>
        <w:t>are typically used in natural language and </w:t>
      </w:r>
      <w:hyperlink r:id="rId25" w:tgtFrame="_self" w:history="1">
        <w:r w:rsidRPr="00255FC6">
          <w:rPr>
            <w:rStyle w:val="Hyperlink"/>
            <w:sz w:val="24"/>
            <w:szCs w:val="24"/>
          </w:rPr>
          <w:t>speech recognition</w:t>
        </w:r>
      </w:hyperlink>
      <w:r w:rsidRPr="00255FC6">
        <w:rPr>
          <w:sz w:val="24"/>
          <w:szCs w:val="24"/>
        </w:rPr>
        <w:t> applications as they use sequential or time-series data. RNNs can be identified by their feedback loops. These learning algorithms are primarily used when using time-series data to make predictions about future outcomes. Use cases include stock market predictions or sales forecasting, or ordinal or temporal problems, such as language translation, </w:t>
      </w:r>
      <w:hyperlink r:id="rId26" w:tgtFrame="_self" w:history="1">
        <w:r w:rsidRPr="00255FC6">
          <w:rPr>
            <w:rStyle w:val="Hyperlink"/>
            <w:sz w:val="24"/>
            <w:szCs w:val="24"/>
          </w:rPr>
          <w:t>natural language processing (NLP)</w:t>
        </w:r>
      </w:hyperlink>
      <w:r w:rsidRPr="00255FC6">
        <w:rPr>
          <w:sz w:val="24"/>
          <w:szCs w:val="24"/>
        </w:rPr>
        <w:t>, speech recognition and image captioning. These functions are often incorporated into popular applications such as Siri, voice search and Google Translate</w:t>
      </w:r>
    </w:p>
    <w:p w14:paraId="4A35B75B" w14:textId="6FAAA749" w:rsidR="00CF763A" w:rsidRDefault="00255FC6">
      <w:pPr>
        <w:pStyle w:val="Heading1"/>
      </w:pPr>
      <w:r>
        <w:lastRenderedPageBreak/>
        <w:t>What is CNN?</w:t>
      </w:r>
    </w:p>
    <w:p w14:paraId="650312E2" w14:textId="23D9C01B" w:rsidR="00255FC6" w:rsidRDefault="00255FC6" w:rsidP="00255FC6">
      <w:pPr>
        <w:rPr>
          <w:sz w:val="24"/>
          <w:szCs w:val="24"/>
        </w:rPr>
      </w:pPr>
      <w:r w:rsidRPr="00255FC6">
        <w:rPr>
          <w:sz w:val="24"/>
          <w:szCs w:val="24"/>
        </w:rPr>
        <w:t xml:space="preserve">A Convolutional Neural Network (CNN), also known as </w:t>
      </w:r>
      <w:proofErr w:type="spellStart"/>
      <w:r w:rsidRPr="00255FC6">
        <w:rPr>
          <w:sz w:val="24"/>
          <w:szCs w:val="24"/>
        </w:rPr>
        <w:t>ConvNet</w:t>
      </w:r>
      <w:proofErr w:type="spellEnd"/>
      <w:r w:rsidRPr="00255FC6">
        <w:rPr>
          <w:sz w:val="24"/>
          <w:szCs w:val="24"/>
        </w:rPr>
        <w:t>, is a specialized type of deep learning algorithm mainly designed for tasks that necessitate object recognition, including image classification, detection, and segmentation. CNNs are employed in a variety of practical scenarios, such as autonomous vehicles, security camera systems, and others.</w:t>
      </w:r>
    </w:p>
    <w:p w14:paraId="63C3E539" w14:textId="00E3DA0F" w:rsidR="00255FC6" w:rsidRDefault="00255FC6" w:rsidP="00255FC6">
      <w:pPr>
        <w:rPr>
          <w:sz w:val="36"/>
          <w:szCs w:val="36"/>
          <w:lang w:val="en-IN"/>
        </w:rPr>
      </w:pPr>
      <w:r w:rsidRPr="00255FC6">
        <w:rPr>
          <w:b/>
          <w:bCs/>
          <w:sz w:val="36"/>
          <w:szCs w:val="36"/>
          <w:lang w:val="en-IN"/>
        </w:rPr>
        <w:t>Key Components of a CNN</w:t>
      </w:r>
      <w:r>
        <w:rPr>
          <w:sz w:val="36"/>
          <w:szCs w:val="36"/>
          <w:lang w:val="en-IN"/>
        </w:rPr>
        <w:t>:</w:t>
      </w:r>
    </w:p>
    <w:p w14:paraId="195915BF" w14:textId="58B63DAF" w:rsidR="00255FC6" w:rsidRPr="00255FC6" w:rsidRDefault="00255FC6" w:rsidP="00255FC6">
      <w:pPr>
        <w:numPr>
          <w:ilvl w:val="0"/>
          <w:numId w:val="24"/>
        </w:numPr>
        <w:rPr>
          <w:sz w:val="36"/>
          <w:szCs w:val="36"/>
          <w:lang w:val="en-IN"/>
        </w:rPr>
      </w:pPr>
      <w:r w:rsidRPr="00255FC6">
        <w:rPr>
          <w:sz w:val="36"/>
          <w:szCs w:val="36"/>
          <w:lang w:val="en-IN"/>
        </w:rPr>
        <w:t>Convolutional layers</w:t>
      </w:r>
    </w:p>
    <w:p w14:paraId="09A3FC09" w14:textId="7E231251" w:rsidR="00255FC6" w:rsidRPr="00255FC6" w:rsidRDefault="00255FC6" w:rsidP="00255FC6">
      <w:pPr>
        <w:numPr>
          <w:ilvl w:val="0"/>
          <w:numId w:val="24"/>
        </w:numPr>
        <w:rPr>
          <w:sz w:val="36"/>
          <w:szCs w:val="36"/>
          <w:lang w:val="en-IN"/>
        </w:rPr>
      </w:pPr>
      <w:r w:rsidRPr="00255FC6">
        <w:rPr>
          <w:sz w:val="36"/>
          <w:szCs w:val="36"/>
          <w:lang w:val="en-IN"/>
        </w:rPr>
        <w:t>Rectified Linear Unit (</w:t>
      </w:r>
      <w:proofErr w:type="spellStart"/>
      <w:r w:rsidRPr="00255FC6">
        <w:rPr>
          <w:sz w:val="36"/>
          <w:szCs w:val="36"/>
          <w:lang w:val="en-IN"/>
        </w:rPr>
        <w:t>ReLU</w:t>
      </w:r>
      <w:proofErr w:type="spellEnd"/>
      <w:r w:rsidRPr="00255FC6">
        <w:rPr>
          <w:sz w:val="36"/>
          <w:szCs w:val="36"/>
          <w:lang w:val="en-IN"/>
        </w:rPr>
        <w:t>)</w:t>
      </w:r>
    </w:p>
    <w:p w14:paraId="730888DC" w14:textId="77777777" w:rsidR="00255FC6" w:rsidRPr="00255FC6" w:rsidRDefault="00255FC6" w:rsidP="00255FC6">
      <w:pPr>
        <w:numPr>
          <w:ilvl w:val="0"/>
          <w:numId w:val="24"/>
        </w:numPr>
        <w:rPr>
          <w:sz w:val="36"/>
          <w:szCs w:val="36"/>
          <w:lang w:val="en-IN"/>
        </w:rPr>
      </w:pPr>
      <w:r w:rsidRPr="00255FC6">
        <w:rPr>
          <w:sz w:val="36"/>
          <w:szCs w:val="36"/>
          <w:lang w:val="en-IN"/>
        </w:rPr>
        <w:t>Pooling layers</w:t>
      </w:r>
    </w:p>
    <w:p w14:paraId="07C220B5" w14:textId="1B338DF5" w:rsidR="00255FC6" w:rsidRPr="00255FC6" w:rsidRDefault="00255FC6" w:rsidP="00255FC6">
      <w:pPr>
        <w:numPr>
          <w:ilvl w:val="0"/>
          <w:numId w:val="24"/>
        </w:numPr>
        <w:rPr>
          <w:sz w:val="36"/>
          <w:szCs w:val="36"/>
          <w:lang w:val="en-IN"/>
        </w:rPr>
      </w:pPr>
      <w:r w:rsidRPr="00255FC6">
        <w:rPr>
          <w:sz w:val="36"/>
          <w:szCs w:val="36"/>
          <w:lang w:val="en-IN"/>
        </w:rPr>
        <w:t>Fully connected layers</w:t>
      </w:r>
    </w:p>
    <w:p w14:paraId="2D4CB630" w14:textId="77777777" w:rsidR="005B3C1C" w:rsidRPr="005B3C1C" w:rsidRDefault="005B3C1C" w:rsidP="005B3C1C">
      <w:pPr>
        <w:rPr>
          <w:b/>
          <w:bCs/>
          <w:sz w:val="36"/>
          <w:szCs w:val="36"/>
          <w:lang w:val="en-IN"/>
        </w:rPr>
      </w:pPr>
      <w:r w:rsidRPr="005B3C1C">
        <w:rPr>
          <w:b/>
          <w:bCs/>
          <w:sz w:val="36"/>
          <w:szCs w:val="36"/>
          <w:lang w:val="en-IN"/>
        </w:rPr>
        <w:t>How CNNs Work?</w:t>
      </w:r>
    </w:p>
    <w:p w14:paraId="72F61C03" w14:textId="77777777" w:rsidR="005B3C1C" w:rsidRPr="005B3C1C" w:rsidRDefault="005B3C1C" w:rsidP="005B3C1C">
      <w:pPr>
        <w:numPr>
          <w:ilvl w:val="0"/>
          <w:numId w:val="25"/>
        </w:numPr>
        <w:rPr>
          <w:sz w:val="24"/>
          <w:szCs w:val="24"/>
          <w:lang w:val="en-IN"/>
        </w:rPr>
      </w:pPr>
      <w:r w:rsidRPr="005B3C1C">
        <w:rPr>
          <w:b/>
          <w:bCs/>
          <w:sz w:val="24"/>
          <w:szCs w:val="24"/>
          <w:lang w:val="en-IN"/>
        </w:rPr>
        <w:t>Input Image</w:t>
      </w:r>
      <w:r w:rsidRPr="005B3C1C">
        <w:rPr>
          <w:sz w:val="24"/>
          <w:szCs w:val="24"/>
          <w:lang w:val="en-IN"/>
        </w:rPr>
        <w:t xml:space="preserve">: The CNN receives an input image, which is typically </w:t>
      </w:r>
      <w:proofErr w:type="spellStart"/>
      <w:r w:rsidRPr="005B3C1C">
        <w:rPr>
          <w:sz w:val="24"/>
          <w:szCs w:val="24"/>
          <w:lang w:val="en-IN"/>
        </w:rPr>
        <w:t>preprocessed</w:t>
      </w:r>
      <w:proofErr w:type="spellEnd"/>
      <w:r w:rsidRPr="005B3C1C">
        <w:rPr>
          <w:sz w:val="24"/>
          <w:szCs w:val="24"/>
          <w:lang w:val="en-IN"/>
        </w:rPr>
        <w:t xml:space="preserve"> to ensure uniformity in size and format.</w:t>
      </w:r>
    </w:p>
    <w:p w14:paraId="669D915A" w14:textId="77777777" w:rsidR="005B3C1C" w:rsidRPr="005B3C1C" w:rsidRDefault="005B3C1C" w:rsidP="005B3C1C">
      <w:pPr>
        <w:numPr>
          <w:ilvl w:val="0"/>
          <w:numId w:val="26"/>
        </w:numPr>
        <w:rPr>
          <w:sz w:val="24"/>
          <w:szCs w:val="24"/>
          <w:lang w:val="en-IN"/>
        </w:rPr>
      </w:pPr>
      <w:r w:rsidRPr="005B3C1C">
        <w:rPr>
          <w:b/>
          <w:bCs/>
          <w:sz w:val="24"/>
          <w:szCs w:val="24"/>
          <w:lang w:val="en-IN"/>
        </w:rPr>
        <w:t>Convolutional Layers</w:t>
      </w:r>
      <w:r w:rsidRPr="005B3C1C">
        <w:rPr>
          <w:sz w:val="24"/>
          <w:szCs w:val="24"/>
          <w:lang w:val="en-IN"/>
        </w:rPr>
        <w:t>: Filters are applied to the input image to extract features like edges, textures, and shapes.</w:t>
      </w:r>
    </w:p>
    <w:p w14:paraId="45DE2A0C" w14:textId="77777777" w:rsidR="005B3C1C" w:rsidRPr="005B3C1C" w:rsidRDefault="005B3C1C" w:rsidP="005B3C1C">
      <w:pPr>
        <w:numPr>
          <w:ilvl w:val="0"/>
          <w:numId w:val="27"/>
        </w:numPr>
        <w:rPr>
          <w:sz w:val="24"/>
          <w:szCs w:val="24"/>
          <w:lang w:val="en-IN"/>
        </w:rPr>
      </w:pPr>
      <w:r w:rsidRPr="005B3C1C">
        <w:rPr>
          <w:b/>
          <w:bCs/>
          <w:sz w:val="24"/>
          <w:szCs w:val="24"/>
          <w:lang w:val="en-IN"/>
        </w:rPr>
        <w:t>Pooling Layers</w:t>
      </w:r>
      <w:r w:rsidRPr="005B3C1C">
        <w:rPr>
          <w:sz w:val="24"/>
          <w:szCs w:val="24"/>
          <w:lang w:val="en-IN"/>
        </w:rPr>
        <w:t xml:space="preserve">: The feature maps generated by the convolutional layers are </w:t>
      </w:r>
      <w:proofErr w:type="spellStart"/>
      <w:r w:rsidRPr="005B3C1C">
        <w:rPr>
          <w:sz w:val="24"/>
          <w:szCs w:val="24"/>
          <w:lang w:val="en-IN"/>
        </w:rPr>
        <w:t>downsampled</w:t>
      </w:r>
      <w:proofErr w:type="spellEnd"/>
      <w:r w:rsidRPr="005B3C1C">
        <w:rPr>
          <w:sz w:val="24"/>
          <w:szCs w:val="24"/>
          <w:lang w:val="en-IN"/>
        </w:rPr>
        <w:t xml:space="preserve"> to reduce dimensionality.</w:t>
      </w:r>
    </w:p>
    <w:p w14:paraId="76FFEDF7" w14:textId="77777777" w:rsidR="005B3C1C" w:rsidRPr="005B3C1C" w:rsidRDefault="005B3C1C" w:rsidP="005B3C1C">
      <w:pPr>
        <w:numPr>
          <w:ilvl w:val="0"/>
          <w:numId w:val="28"/>
        </w:numPr>
        <w:rPr>
          <w:sz w:val="24"/>
          <w:szCs w:val="24"/>
          <w:lang w:val="en-IN"/>
        </w:rPr>
      </w:pPr>
      <w:r w:rsidRPr="005B3C1C">
        <w:rPr>
          <w:b/>
          <w:bCs/>
          <w:sz w:val="24"/>
          <w:szCs w:val="24"/>
          <w:lang w:val="en-IN"/>
        </w:rPr>
        <w:t>Fully Connected Layers</w:t>
      </w:r>
      <w:r w:rsidRPr="005B3C1C">
        <w:rPr>
          <w:sz w:val="24"/>
          <w:szCs w:val="24"/>
          <w:lang w:val="en-IN"/>
        </w:rPr>
        <w:t xml:space="preserve">: The </w:t>
      </w:r>
      <w:proofErr w:type="spellStart"/>
      <w:r w:rsidRPr="005B3C1C">
        <w:rPr>
          <w:sz w:val="24"/>
          <w:szCs w:val="24"/>
          <w:lang w:val="en-IN"/>
        </w:rPr>
        <w:t>downsampled</w:t>
      </w:r>
      <w:proofErr w:type="spellEnd"/>
      <w:r w:rsidRPr="005B3C1C">
        <w:rPr>
          <w:sz w:val="24"/>
          <w:szCs w:val="24"/>
          <w:lang w:val="en-IN"/>
        </w:rPr>
        <w:t xml:space="preserve"> feature maps are passed through fully connected layers to produce the final output, such as a classification label.</w:t>
      </w:r>
    </w:p>
    <w:p w14:paraId="5359143E" w14:textId="77777777" w:rsidR="005B3C1C" w:rsidRPr="005B3C1C" w:rsidRDefault="005B3C1C" w:rsidP="005B3C1C">
      <w:pPr>
        <w:numPr>
          <w:ilvl w:val="0"/>
          <w:numId w:val="29"/>
        </w:numPr>
        <w:rPr>
          <w:sz w:val="24"/>
          <w:szCs w:val="24"/>
          <w:lang w:val="en-IN"/>
        </w:rPr>
      </w:pPr>
      <w:r w:rsidRPr="005B3C1C">
        <w:rPr>
          <w:b/>
          <w:bCs/>
          <w:sz w:val="24"/>
          <w:szCs w:val="24"/>
          <w:lang w:val="en-IN"/>
        </w:rPr>
        <w:t>Output</w:t>
      </w:r>
      <w:r w:rsidRPr="005B3C1C">
        <w:rPr>
          <w:sz w:val="24"/>
          <w:szCs w:val="24"/>
          <w:lang w:val="en-IN"/>
        </w:rPr>
        <w:t>: The CNN outputs a prediction, such as the class of the image.</w:t>
      </w:r>
    </w:p>
    <w:p w14:paraId="792EAC23" w14:textId="77777777" w:rsidR="00255FC6" w:rsidRPr="00255FC6" w:rsidRDefault="00255FC6" w:rsidP="00255FC6">
      <w:pPr>
        <w:rPr>
          <w:sz w:val="24"/>
          <w:szCs w:val="24"/>
        </w:rPr>
      </w:pPr>
    </w:p>
    <w:p w14:paraId="21DE95BC" w14:textId="72905DB9" w:rsidR="005B3C1C" w:rsidRPr="005B3C1C" w:rsidRDefault="005B3C1C" w:rsidP="00AC4CB1">
      <w:pPr>
        <w:pStyle w:val="Heading1"/>
        <w:ind w:left="0"/>
      </w:pPr>
      <w:r>
        <w:lastRenderedPageBreak/>
        <w:t>About Today’s pipeline</w:t>
      </w:r>
    </w:p>
    <w:p w14:paraId="02E266E6" w14:textId="727D5199" w:rsidR="00CF763A" w:rsidRDefault="00325EB0" w:rsidP="00325EB0">
      <w:pPr>
        <w:pStyle w:val="TableText"/>
        <w:numPr>
          <w:ilvl w:val="1"/>
          <w:numId w:val="24"/>
        </w:numPr>
        <w:spacing w:before="480"/>
      </w:pPr>
      <w:r>
        <w:t>Data Collection and Data Loading</w:t>
      </w:r>
    </w:p>
    <w:p w14:paraId="186469CC" w14:textId="2ED01912" w:rsidR="00325EB0" w:rsidRDefault="00325EB0" w:rsidP="00AC4CB1">
      <w:pPr>
        <w:pStyle w:val="TableText"/>
        <w:numPr>
          <w:ilvl w:val="0"/>
          <w:numId w:val="30"/>
        </w:numPr>
        <w:spacing w:before="480"/>
      </w:pPr>
      <w:r>
        <w:t>Here data collection invol</w:t>
      </w:r>
      <w:r w:rsidR="00AC4CB1">
        <w:t>v</w:t>
      </w:r>
      <w:r>
        <w:t>es collecting of data from various sources</w:t>
      </w:r>
      <w:r w:rsidR="00AC4CB1">
        <w:t xml:space="preserve"> which require for our project the recommended source is Kaggle </w:t>
      </w:r>
    </w:p>
    <w:p w14:paraId="2FFA8C6A" w14:textId="2F588EF9" w:rsidR="00AC4CB1" w:rsidRDefault="00AC4CB1" w:rsidP="00AC4CB1">
      <w:pPr>
        <w:pStyle w:val="TableText"/>
        <w:numPr>
          <w:ilvl w:val="0"/>
          <w:numId w:val="30"/>
        </w:numPr>
        <w:spacing w:before="480"/>
      </w:pPr>
      <w:r>
        <w:t xml:space="preserve">This data is loaded into our working environment for further process we use google </w:t>
      </w:r>
      <w:proofErr w:type="spellStart"/>
      <w:r>
        <w:t>colab</w:t>
      </w:r>
      <w:proofErr w:type="spellEnd"/>
      <w:r>
        <w:t xml:space="preserve"> as our working environment</w:t>
      </w:r>
    </w:p>
    <w:p w14:paraId="23D86454" w14:textId="3DE9B01E" w:rsidR="00325EB0" w:rsidRDefault="00325EB0" w:rsidP="00325EB0">
      <w:pPr>
        <w:pStyle w:val="TableText"/>
        <w:numPr>
          <w:ilvl w:val="1"/>
          <w:numId w:val="24"/>
        </w:numPr>
        <w:spacing w:before="480"/>
      </w:pPr>
      <w:r>
        <w:t>Image Processing and image augmentation</w:t>
      </w:r>
    </w:p>
    <w:p w14:paraId="6D77FA74" w14:textId="40AC6D02" w:rsidR="00AC4CB1" w:rsidRDefault="00AC4CB1" w:rsidP="00AC4CB1">
      <w:pPr>
        <w:pStyle w:val="TableText"/>
        <w:numPr>
          <w:ilvl w:val="0"/>
          <w:numId w:val="31"/>
        </w:numPr>
        <w:spacing w:before="480"/>
      </w:pPr>
      <w:r>
        <w:t>Image processing involves processing of image to ensure consistency e.g., resizing to 128X128</w:t>
      </w:r>
    </w:p>
    <w:p w14:paraId="49C6CB14" w14:textId="4DBD00AB" w:rsidR="00AC4CB1" w:rsidRDefault="00AC4CB1" w:rsidP="00AC4CB1">
      <w:pPr>
        <w:pStyle w:val="TableText"/>
        <w:numPr>
          <w:ilvl w:val="0"/>
          <w:numId w:val="31"/>
        </w:numPr>
        <w:spacing w:before="480"/>
      </w:pPr>
      <w:r>
        <w:t>Augmentation for diversity e.g., rotation, flipping</w:t>
      </w:r>
    </w:p>
    <w:p w14:paraId="40BD4195" w14:textId="53CC6AD1" w:rsidR="00AC4CB1" w:rsidRDefault="00AC4CB1" w:rsidP="00AC4CB1">
      <w:pPr>
        <w:pStyle w:val="TableText"/>
        <w:numPr>
          <w:ilvl w:val="0"/>
          <w:numId w:val="31"/>
        </w:numPr>
        <w:spacing w:before="480"/>
      </w:pPr>
      <w:r>
        <w:t xml:space="preserve">Uses libraries like TensorFlow, </w:t>
      </w:r>
      <w:proofErr w:type="spellStart"/>
      <w:r>
        <w:t>Keras</w:t>
      </w:r>
      <w:proofErr w:type="spellEnd"/>
    </w:p>
    <w:p w14:paraId="746D694C" w14:textId="472C52E7" w:rsidR="00325EB0" w:rsidRDefault="00325EB0" w:rsidP="00325EB0">
      <w:pPr>
        <w:pStyle w:val="TableText"/>
        <w:numPr>
          <w:ilvl w:val="1"/>
          <w:numId w:val="24"/>
        </w:numPr>
        <w:spacing w:before="480"/>
      </w:pPr>
      <w:r>
        <w:t>Build CNN</w:t>
      </w:r>
    </w:p>
    <w:p w14:paraId="6A02A272" w14:textId="3ED74A33" w:rsidR="00AC4CB1" w:rsidRDefault="00AC4CB1" w:rsidP="00AC4CB1">
      <w:pPr>
        <w:pStyle w:val="TableText"/>
        <w:numPr>
          <w:ilvl w:val="0"/>
          <w:numId w:val="32"/>
        </w:numPr>
        <w:spacing w:before="480"/>
      </w:pPr>
      <w:r>
        <w:t>This is used for image classification</w:t>
      </w:r>
    </w:p>
    <w:p w14:paraId="78456657" w14:textId="66584AC3" w:rsidR="00AC4CB1" w:rsidRDefault="00AC4CB1" w:rsidP="00AC4CB1">
      <w:pPr>
        <w:pStyle w:val="TableText"/>
        <w:numPr>
          <w:ilvl w:val="0"/>
          <w:numId w:val="32"/>
        </w:numPr>
        <w:spacing w:before="480"/>
      </w:pPr>
      <w:r>
        <w:t>Train the model with labeled data</w:t>
      </w:r>
    </w:p>
    <w:p w14:paraId="7DD7E647" w14:textId="506F7FA4" w:rsidR="00AC4CB1" w:rsidRDefault="00AC4CB1" w:rsidP="00AC4CB1">
      <w:pPr>
        <w:pStyle w:val="TableText"/>
        <w:numPr>
          <w:ilvl w:val="0"/>
          <w:numId w:val="32"/>
        </w:numPr>
        <w:spacing w:before="480"/>
      </w:pPr>
      <w:r>
        <w:t>Validate using validation dataset</w:t>
      </w:r>
    </w:p>
    <w:p w14:paraId="51066E86" w14:textId="414C33A4" w:rsidR="00325EB0" w:rsidRDefault="00325EB0" w:rsidP="00325EB0">
      <w:pPr>
        <w:pStyle w:val="TableText"/>
        <w:numPr>
          <w:ilvl w:val="1"/>
          <w:numId w:val="24"/>
        </w:numPr>
        <w:spacing w:before="480"/>
      </w:pPr>
      <w:r>
        <w:t>Test and evaluate</w:t>
      </w:r>
    </w:p>
    <w:p w14:paraId="65FFC9DC" w14:textId="063F4D34" w:rsidR="00AC4CB1" w:rsidRDefault="00AC4CB1" w:rsidP="00AC4CB1">
      <w:pPr>
        <w:pStyle w:val="TableText"/>
        <w:numPr>
          <w:ilvl w:val="0"/>
          <w:numId w:val="33"/>
        </w:numPr>
        <w:spacing w:before="480"/>
      </w:pPr>
      <w:r>
        <w:t>Test the model on unseen data</w:t>
      </w:r>
    </w:p>
    <w:p w14:paraId="1262C79C" w14:textId="7BBEDB5C" w:rsidR="00AC4CB1" w:rsidRDefault="00AC4CB1" w:rsidP="00A67B2E">
      <w:pPr>
        <w:pStyle w:val="TableText"/>
        <w:numPr>
          <w:ilvl w:val="0"/>
          <w:numId w:val="33"/>
        </w:numPr>
        <w:spacing w:before="480"/>
        <w:ind w:left="1440"/>
      </w:pPr>
      <w:r>
        <w:t>Evaluate accuracy/performance</w:t>
      </w:r>
    </w:p>
    <w:sectPr w:rsidR="00AC4CB1">
      <w:headerReference w:type="default" r:id="rId27"/>
      <w:footerReference w:type="default" r:id="rId2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9A33F" w14:textId="77777777" w:rsidR="008927E0" w:rsidRDefault="008927E0">
      <w:pPr>
        <w:spacing w:after="0" w:line="240" w:lineRule="auto"/>
      </w:pPr>
      <w:r>
        <w:separator/>
      </w:r>
    </w:p>
  </w:endnote>
  <w:endnote w:type="continuationSeparator" w:id="0">
    <w:p w14:paraId="13C5F5D2" w14:textId="77777777" w:rsidR="008927E0" w:rsidRDefault="00892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35595" w14:textId="77777777" w:rsidR="00CF763A" w:rsidRDefault="00000000">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C321B" w14:textId="77777777" w:rsidR="008927E0" w:rsidRDefault="008927E0">
      <w:pPr>
        <w:spacing w:after="0" w:line="240" w:lineRule="auto"/>
      </w:pPr>
      <w:r>
        <w:separator/>
      </w:r>
    </w:p>
  </w:footnote>
  <w:footnote w:type="continuationSeparator" w:id="0">
    <w:p w14:paraId="06B4B62A" w14:textId="77777777" w:rsidR="008927E0" w:rsidRDefault="00892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E817D" w14:textId="77777777" w:rsidR="00CF763A" w:rsidRDefault="00000000">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3525A" w14:textId="38D1588B" w:rsidR="00CF763A" w:rsidRPr="00AC3BDC" w:rsidRDefault="00AC3BDC">
    <w:pPr>
      <w:pStyle w:val="HeaderShaded"/>
      <w:rPr>
        <w:lang w:val="en-IN"/>
      </w:rPr>
    </w:pPr>
    <w:r>
      <w:rPr>
        <w:lang w:val="en-IN"/>
      </w:rPr>
      <w:t>What Is deep learing?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0D959FA"/>
    <w:multiLevelType w:val="hybridMultilevel"/>
    <w:tmpl w:val="22F8EDB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DF35A6"/>
    <w:multiLevelType w:val="hybridMultilevel"/>
    <w:tmpl w:val="E254767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B4B100C"/>
    <w:multiLevelType w:val="hybridMultilevel"/>
    <w:tmpl w:val="9F90E29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720005"/>
    <w:multiLevelType w:val="multilevel"/>
    <w:tmpl w:val="8FAEA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8F49D7"/>
    <w:multiLevelType w:val="multilevel"/>
    <w:tmpl w:val="EC1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624C8"/>
    <w:multiLevelType w:val="hybridMultilevel"/>
    <w:tmpl w:val="7916A1C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9977997">
    <w:abstractNumId w:val="9"/>
  </w:num>
  <w:num w:numId="2" w16cid:durableId="747002704">
    <w:abstractNumId w:val="7"/>
  </w:num>
  <w:num w:numId="3" w16cid:durableId="1802066913">
    <w:abstractNumId w:val="6"/>
  </w:num>
  <w:num w:numId="4" w16cid:durableId="1232690096">
    <w:abstractNumId w:val="5"/>
  </w:num>
  <w:num w:numId="5" w16cid:durableId="1028604902">
    <w:abstractNumId w:val="4"/>
  </w:num>
  <w:num w:numId="6" w16cid:durableId="463472262">
    <w:abstractNumId w:val="8"/>
  </w:num>
  <w:num w:numId="7" w16cid:durableId="225992932">
    <w:abstractNumId w:val="3"/>
  </w:num>
  <w:num w:numId="8" w16cid:durableId="118652340">
    <w:abstractNumId w:val="2"/>
  </w:num>
  <w:num w:numId="9" w16cid:durableId="1806073581">
    <w:abstractNumId w:val="1"/>
  </w:num>
  <w:num w:numId="10" w16cid:durableId="57048465">
    <w:abstractNumId w:val="0"/>
  </w:num>
  <w:num w:numId="11" w16cid:durableId="82647867">
    <w:abstractNumId w:val="16"/>
  </w:num>
  <w:num w:numId="12" w16cid:durableId="1412964354">
    <w:abstractNumId w:val="9"/>
    <w:lvlOverride w:ilvl="0">
      <w:startOverride w:val="1"/>
    </w:lvlOverride>
  </w:num>
  <w:num w:numId="13" w16cid:durableId="950625780">
    <w:abstractNumId w:val="9"/>
    <w:lvlOverride w:ilvl="0">
      <w:startOverride w:val="1"/>
    </w:lvlOverride>
  </w:num>
  <w:num w:numId="14" w16cid:durableId="1040936967">
    <w:abstractNumId w:val="9"/>
    <w:lvlOverride w:ilvl="0">
      <w:startOverride w:val="1"/>
    </w:lvlOverride>
  </w:num>
  <w:num w:numId="15" w16cid:durableId="516696132">
    <w:abstractNumId w:val="13"/>
  </w:num>
  <w:num w:numId="16" w16cid:durableId="1356033219">
    <w:abstractNumId w:val="19"/>
  </w:num>
  <w:num w:numId="17" w16cid:durableId="1525822000">
    <w:abstractNumId w:val="11"/>
  </w:num>
  <w:num w:numId="18" w16cid:durableId="1471635209">
    <w:abstractNumId w:val="10"/>
  </w:num>
  <w:num w:numId="19" w16cid:durableId="1614173400">
    <w:abstractNumId w:val="17"/>
  </w:num>
  <w:num w:numId="20" w16cid:durableId="1397321405">
    <w:abstractNumId w:val="9"/>
  </w:num>
  <w:num w:numId="21" w16cid:durableId="1141653274">
    <w:abstractNumId w:val="9"/>
  </w:num>
  <w:num w:numId="22" w16cid:durableId="1076436118">
    <w:abstractNumId w:val="9"/>
    <w:lvlOverride w:ilvl="0">
      <w:startOverride w:val="1"/>
    </w:lvlOverride>
  </w:num>
  <w:num w:numId="23" w16cid:durableId="1583225052">
    <w:abstractNumId w:val="9"/>
    <w:lvlOverride w:ilvl="0">
      <w:startOverride w:val="1"/>
    </w:lvlOverride>
  </w:num>
  <w:num w:numId="24" w16cid:durableId="1407923043">
    <w:abstractNumId w:val="18"/>
  </w:num>
  <w:num w:numId="25" w16cid:durableId="450128178">
    <w:abstractNumId w:val="20"/>
    <w:lvlOverride w:ilvl="0">
      <w:startOverride w:val="1"/>
    </w:lvlOverride>
  </w:num>
  <w:num w:numId="26" w16cid:durableId="1263102619">
    <w:abstractNumId w:val="20"/>
    <w:lvlOverride w:ilvl="0">
      <w:startOverride w:val="2"/>
    </w:lvlOverride>
  </w:num>
  <w:num w:numId="27" w16cid:durableId="162402172">
    <w:abstractNumId w:val="20"/>
    <w:lvlOverride w:ilvl="0">
      <w:startOverride w:val="3"/>
    </w:lvlOverride>
  </w:num>
  <w:num w:numId="28" w16cid:durableId="1792744886">
    <w:abstractNumId w:val="20"/>
    <w:lvlOverride w:ilvl="0">
      <w:startOverride w:val="4"/>
    </w:lvlOverride>
  </w:num>
  <w:num w:numId="29" w16cid:durableId="540169254">
    <w:abstractNumId w:val="20"/>
    <w:lvlOverride w:ilvl="0">
      <w:startOverride w:val="5"/>
    </w:lvlOverride>
  </w:num>
  <w:num w:numId="30" w16cid:durableId="2079210470">
    <w:abstractNumId w:val="14"/>
  </w:num>
  <w:num w:numId="31" w16cid:durableId="721487559">
    <w:abstractNumId w:val="15"/>
  </w:num>
  <w:num w:numId="32" w16cid:durableId="571617786">
    <w:abstractNumId w:val="21"/>
  </w:num>
  <w:num w:numId="33" w16cid:durableId="5102241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E1"/>
    <w:rsid w:val="00255FC6"/>
    <w:rsid w:val="00325EB0"/>
    <w:rsid w:val="003C17E1"/>
    <w:rsid w:val="005B3C1C"/>
    <w:rsid w:val="008927E0"/>
    <w:rsid w:val="00AC3BDC"/>
    <w:rsid w:val="00AC4CB1"/>
    <w:rsid w:val="00C14AD2"/>
    <w:rsid w:val="00CF763A"/>
    <w:rsid w:val="00E26F38"/>
    <w:rsid w:val="00EC4198"/>
    <w:rsid w:val="00FD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9B760D"/>
  <w15:docId w15:val="{C81B1C04-923C-470E-919D-0EF786E9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styleId="UnresolvedMention">
    <w:name w:val="Unresolved Mention"/>
    <w:basedOn w:val="DefaultParagraphFont"/>
    <w:uiPriority w:val="99"/>
    <w:semiHidden/>
    <w:unhideWhenUsed/>
    <w:rsid w:val="00E2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83310">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86035313">
      <w:bodyDiv w:val="1"/>
      <w:marLeft w:val="0"/>
      <w:marRight w:val="0"/>
      <w:marTop w:val="0"/>
      <w:marBottom w:val="0"/>
      <w:divBdr>
        <w:top w:val="none" w:sz="0" w:space="0" w:color="auto"/>
        <w:left w:val="none" w:sz="0" w:space="0" w:color="auto"/>
        <w:bottom w:val="none" w:sz="0" w:space="0" w:color="auto"/>
        <w:right w:val="none" w:sz="0" w:space="0" w:color="auto"/>
      </w:divBdr>
    </w:div>
    <w:div w:id="984746943">
      <w:bodyDiv w:val="1"/>
      <w:marLeft w:val="0"/>
      <w:marRight w:val="0"/>
      <w:marTop w:val="0"/>
      <w:marBottom w:val="0"/>
      <w:divBdr>
        <w:top w:val="none" w:sz="0" w:space="0" w:color="auto"/>
        <w:left w:val="none" w:sz="0" w:space="0" w:color="auto"/>
        <w:bottom w:val="none" w:sz="0" w:space="0" w:color="auto"/>
        <w:right w:val="none" w:sz="0" w:space="0" w:color="auto"/>
      </w:divBdr>
    </w:div>
    <w:div w:id="1096828927">
      <w:bodyDiv w:val="1"/>
      <w:marLeft w:val="0"/>
      <w:marRight w:val="0"/>
      <w:marTop w:val="0"/>
      <w:marBottom w:val="0"/>
      <w:divBdr>
        <w:top w:val="none" w:sz="0" w:space="0" w:color="auto"/>
        <w:left w:val="none" w:sz="0" w:space="0" w:color="auto"/>
        <w:bottom w:val="none" w:sz="0" w:space="0" w:color="auto"/>
        <w:right w:val="none" w:sz="0" w:space="0" w:color="auto"/>
      </w:divBdr>
    </w:div>
    <w:div w:id="1423070639">
      <w:bodyDiv w:val="1"/>
      <w:marLeft w:val="0"/>
      <w:marRight w:val="0"/>
      <w:marTop w:val="0"/>
      <w:marBottom w:val="0"/>
      <w:divBdr>
        <w:top w:val="none" w:sz="0" w:space="0" w:color="auto"/>
        <w:left w:val="none" w:sz="0" w:space="0" w:color="auto"/>
        <w:bottom w:val="none" w:sz="0" w:space="0" w:color="auto"/>
        <w:right w:val="none" w:sz="0" w:space="0" w:color="auto"/>
      </w:divBdr>
    </w:div>
    <w:div w:id="203411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topics/neural-networks" TargetMode="External"/><Relationship Id="rId18" Type="http://schemas.openxmlformats.org/officeDocument/2006/relationships/hyperlink" Target="https://aws.amazon.com/ai/machine-learning/" TargetMode="External"/><Relationship Id="rId26" Type="http://schemas.openxmlformats.org/officeDocument/2006/relationships/hyperlink" Target="https://www.ibm.com/topics/natural-language-processing" TargetMode="External"/><Relationship Id="rId3" Type="http://schemas.openxmlformats.org/officeDocument/2006/relationships/customXml" Target="../customXml/item3.xml"/><Relationship Id="rId21" Type="http://schemas.openxmlformats.org/officeDocument/2006/relationships/hyperlink" Target="https://www.ibm.com/topics/convolutional-neural-networks" TargetMode="External"/><Relationship Id="rId7" Type="http://schemas.openxmlformats.org/officeDocument/2006/relationships/settings" Target="settings.xml"/><Relationship Id="rId12" Type="http://schemas.openxmlformats.org/officeDocument/2006/relationships/hyperlink" Target="https://www.ibm.com/topics/machine-learning" TargetMode="External"/><Relationship Id="rId17" Type="http://schemas.openxmlformats.org/officeDocument/2006/relationships/hyperlink" Target="https://aws.amazon.com/ai/" TargetMode="External"/><Relationship Id="rId25" Type="http://schemas.openxmlformats.org/officeDocument/2006/relationships/hyperlink" Target="https://www.ibm.com/topics/speech-recognition" TargetMode="External"/><Relationship Id="rId2" Type="http://schemas.openxmlformats.org/officeDocument/2006/relationships/customXml" Target="../customXml/item2.xml"/><Relationship Id="rId16" Type="http://schemas.openxmlformats.org/officeDocument/2006/relationships/hyperlink" Target="https://www.ibm.com/think/topics/machine-learning-types" TargetMode="External"/><Relationship Id="rId20" Type="http://schemas.openxmlformats.org/officeDocument/2006/relationships/hyperlink" Target="https://www.ibm.com/topics/convolutional-neural-networ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bm.com/topics/recurrent-neural-networks" TargetMode="External"/><Relationship Id="rId5" Type="http://schemas.openxmlformats.org/officeDocument/2006/relationships/numbering" Target="numbering.xml"/><Relationship Id="rId15" Type="http://schemas.openxmlformats.org/officeDocument/2006/relationships/hyperlink" Target="https://www.ibm.com/consulting/automation" TargetMode="External"/><Relationship Id="rId23" Type="http://schemas.openxmlformats.org/officeDocument/2006/relationships/hyperlink" Target="https://www.ibm.com/topics/convolutional-neural-network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ws.amazon.com/what-is/deep-learnin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topics/artificial-intelligence" TargetMode="External"/><Relationship Id="rId22" Type="http://schemas.openxmlformats.org/officeDocument/2006/relationships/hyperlink" Target="https://www.ibm.com/topics/computer-vision"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E984F4640F545E7973604D6A1B57732"/>
        <w:category>
          <w:name w:val="General"/>
          <w:gallery w:val="placeholder"/>
        </w:category>
        <w:types>
          <w:type w:val="bbPlcHdr"/>
        </w:types>
        <w:behaviors>
          <w:behavior w:val="content"/>
        </w:behaviors>
        <w:guid w:val="{D067BFF8-DE76-4C37-9847-920C3BEBDC18}"/>
      </w:docPartPr>
      <w:docPartBody>
        <w:p w:rsidR="00000000" w:rsidRDefault="00000000">
          <w:pPr>
            <w:pStyle w:val="4E984F4640F545E7973604D6A1B57732"/>
          </w:pPr>
          <w:r>
            <w:t>[Date]</w:t>
          </w:r>
        </w:p>
      </w:docPartBody>
    </w:docPart>
    <w:docPart>
      <w:docPartPr>
        <w:name w:val="88297E4CA1064D75ADCF609D0528E30F"/>
        <w:category>
          <w:name w:val="General"/>
          <w:gallery w:val="placeholder"/>
        </w:category>
        <w:types>
          <w:type w:val="bbPlcHdr"/>
        </w:types>
        <w:behaviors>
          <w:behavior w:val="content"/>
        </w:behaviors>
        <w:guid w:val="{D29C11E1-FC0E-485D-B02F-07E4B6EE86DA}"/>
      </w:docPartPr>
      <w:docPartBody>
        <w:p w:rsidR="00000000" w:rsidRDefault="00000000">
          <w:pPr>
            <w:pStyle w:val="88297E4CA1064D75ADCF609D0528E30F"/>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16cid:durableId="62149601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6B"/>
    <w:rsid w:val="00185B6B"/>
    <w:rsid w:val="00751884"/>
    <w:rsid w:val="00C14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2171245E5245B4A0D0EE1CF3560625">
    <w:name w:val="B02171245E5245B4A0D0EE1CF3560625"/>
  </w:style>
  <w:style w:type="paragraph" w:customStyle="1" w:styleId="7A8140CBD906466681BB6B0E2C4A1A76">
    <w:name w:val="7A8140CBD906466681BB6B0E2C4A1A76"/>
  </w:style>
  <w:style w:type="paragraph" w:customStyle="1" w:styleId="FB048DCC754249C496482A9BCCF96D1F">
    <w:name w:val="FB048DCC754249C496482A9BCCF96D1F"/>
  </w:style>
  <w:style w:type="paragraph" w:customStyle="1" w:styleId="21E65F8C97F84910B343435E946B4A5B">
    <w:name w:val="21E65F8C97F84910B343435E946B4A5B"/>
  </w:style>
  <w:style w:type="paragraph" w:customStyle="1" w:styleId="68A646D929C4401BA750FB6E3F9EB63F">
    <w:name w:val="68A646D929C4401BA750FB6E3F9EB63F"/>
  </w:style>
  <w:style w:type="paragraph" w:customStyle="1" w:styleId="236B59BA9EDE41689AA19B2A0842656C">
    <w:name w:val="236B59BA9EDE41689AA19B2A0842656C"/>
  </w:style>
  <w:style w:type="paragraph" w:customStyle="1" w:styleId="4E984F4640F545E7973604D6A1B57732">
    <w:name w:val="4E984F4640F545E7973604D6A1B5773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val="en-US" w:eastAsia="en-US"/>
      <w14:ligatures w14:val="none"/>
    </w:rPr>
  </w:style>
  <w:style w:type="paragraph" w:customStyle="1" w:styleId="A2B8738485F0438BA7571D7DEA9B2473">
    <w:name w:val="A2B8738485F0438BA7571D7DEA9B2473"/>
  </w:style>
  <w:style w:type="paragraph" w:customStyle="1" w:styleId="ED70867EAE814A4A87B731E75B48759B">
    <w:name w:val="ED70867EAE814A4A87B731E75B48759B"/>
  </w:style>
  <w:style w:type="paragraph" w:customStyle="1" w:styleId="C69FEC4A94FD45B181909CB8D5831F7F">
    <w:name w:val="C69FEC4A94FD45B181909CB8D5831F7F"/>
  </w:style>
  <w:style w:type="paragraph" w:customStyle="1" w:styleId="429D9751D48748DFBF72061AE7936A60">
    <w:name w:val="429D9751D48748DFBF72061AE7936A60"/>
  </w:style>
  <w:style w:type="paragraph" w:customStyle="1" w:styleId="4F1DDED1EF8B41F59B969C30B117BAA0">
    <w:name w:val="4F1DDED1EF8B41F59B969C30B117BAA0"/>
  </w:style>
  <w:style w:type="paragraph" w:customStyle="1" w:styleId="C6607DDDD5444E6EB8F9FFB04FD83F77">
    <w:name w:val="C6607DDDD5444E6EB8F9FFB04FD83F77"/>
  </w:style>
  <w:style w:type="paragraph" w:customStyle="1" w:styleId="E7156B51F1BA411F8DD21EA25F955083">
    <w:name w:val="E7156B51F1BA411F8DD21EA25F955083"/>
  </w:style>
  <w:style w:type="paragraph" w:customStyle="1" w:styleId="F25604972C954D8BBA008E680464D1D3">
    <w:name w:val="F25604972C954D8BBA008E680464D1D3"/>
  </w:style>
  <w:style w:type="paragraph" w:customStyle="1" w:styleId="3F3604832E0D42CCA91F5B4A3DCE1E70">
    <w:name w:val="3F3604832E0D42CCA91F5B4A3DCE1E70"/>
  </w:style>
  <w:style w:type="paragraph" w:customStyle="1" w:styleId="49DFA02D69114B6DA043572D2F29A989">
    <w:name w:val="49DFA02D69114B6DA043572D2F29A989"/>
  </w:style>
  <w:style w:type="paragraph" w:customStyle="1" w:styleId="464F675950554C61B92368AED88A3A47">
    <w:name w:val="464F675950554C61B92368AED88A3A47"/>
  </w:style>
  <w:style w:type="paragraph" w:customStyle="1" w:styleId="1A31227526004A08A0DE7742CC33DC9A">
    <w:name w:val="1A31227526004A08A0DE7742CC33DC9A"/>
  </w:style>
  <w:style w:type="paragraph" w:customStyle="1" w:styleId="06AC781B1DC54005B6AD32F6025EEDD4">
    <w:name w:val="06AC781B1DC54005B6AD32F6025EEDD4"/>
  </w:style>
  <w:style w:type="paragraph" w:customStyle="1" w:styleId="76751E6243784955B518808C4E7269AE">
    <w:name w:val="76751E6243784955B518808C4E7269AE"/>
  </w:style>
  <w:style w:type="paragraph" w:customStyle="1" w:styleId="8B08B284B0B74BC9890D03102E9E8B6C">
    <w:name w:val="8B08B284B0B74BC9890D03102E9E8B6C"/>
  </w:style>
  <w:style w:type="paragraph" w:customStyle="1" w:styleId="57BF817A98FA40E2A29929DAEC0DA10A">
    <w:name w:val="57BF817A98FA40E2A29929DAEC0DA10A"/>
  </w:style>
  <w:style w:type="paragraph" w:customStyle="1" w:styleId="C36C7D4D950E44A7AE147577AA1B8FDF">
    <w:name w:val="C36C7D4D950E44A7AE147577AA1B8FDF"/>
  </w:style>
  <w:style w:type="paragraph" w:customStyle="1" w:styleId="88297E4CA1064D75ADCF609D0528E30F">
    <w:name w:val="88297E4CA1064D75ADCF609D0528E30F"/>
  </w:style>
  <w:style w:type="paragraph" w:customStyle="1" w:styleId="C5D03DA50FF94A149468358672E951ED">
    <w:name w:val="C5D03DA50FF94A149468358672E951ED"/>
  </w:style>
  <w:style w:type="paragraph" w:customStyle="1" w:styleId="CDD3FBF13B674D4CB9250E5BD510087A">
    <w:name w:val="CDD3FBF13B674D4CB9250E5BD510087A"/>
  </w:style>
  <w:style w:type="paragraph" w:customStyle="1" w:styleId="D1AFA8C417F64B42B79EF5E92AB2383F">
    <w:name w:val="D1AFA8C417F64B42B79EF5E92AB2383F"/>
    <w:rsid w:val="00185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5BC57544-08A9-431D-B7E1-E223A81C4B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TimelessReport</Template>
  <TotalTime>105</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dc:title>
  <dc:creator>Adhiksha Reddy</dc:creator>
  <cp:keywords/>
  <cp:lastModifiedBy>Adhiksha Reddy</cp:lastModifiedBy>
  <cp:revision>1</cp:revision>
  <cp:lastPrinted>2011-08-05T20:35:00Z</cp:lastPrinted>
  <dcterms:created xsi:type="dcterms:W3CDTF">2025-05-02T00:33:00Z</dcterms:created>
  <dcterms:modified xsi:type="dcterms:W3CDTF">2025-05-02T02:18:00Z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